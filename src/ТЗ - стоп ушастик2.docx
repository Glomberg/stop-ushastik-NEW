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785" w:rsidRDefault="00421785"/>
    <w:p w:rsidR="00421785" w:rsidRPr="002B4FC8" w:rsidRDefault="00421785">
      <w:pPr>
        <w:rPr>
          <w:color w:val="008000"/>
        </w:rPr>
      </w:pPr>
      <w:r w:rsidRPr="002B4FC8">
        <w:rPr>
          <w:color w:val="008000"/>
        </w:rPr>
        <w:t>Домен: стоп-ушастик.рф</w:t>
      </w:r>
    </w:p>
    <w:p w:rsidR="00421785" w:rsidRDefault="00421785"/>
    <w:p w:rsidR="00421785" w:rsidRDefault="00421785">
      <w:r>
        <w:t>Всплывающие окна при клике:</w:t>
      </w:r>
      <w:r>
        <w:br/>
      </w:r>
      <w:r w:rsidRPr="00D32100">
        <w:rPr>
          <w:color w:val="008000"/>
        </w:rPr>
        <w:t>- Получить бесплатную консультацию специалиста;</w:t>
      </w:r>
      <w:r>
        <w:br/>
      </w:r>
      <w:r w:rsidRPr="00D32100">
        <w:rPr>
          <w:color w:val="008000"/>
        </w:rPr>
        <w:t>- Предложения по сотрудничеству;</w:t>
      </w:r>
      <w:r>
        <w:br/>
      </w:r>
      <w:r w:rsidRPr="00282A6B">
        <w:rPr>
          <w:color w:val="008000"/>
        </w:rPr>
        <w:t>- Добавить свой отзыв.</w:t>
      </w:r>
    </w:p>
    <w:p w:rsidR="00421785" w:rsidRPr="005425D1" w:rsidRDefault="00421785">
      <w:r>
        <w:t xml:space="preserve">Функционал: </w:t>
      </w:r>
      <w:r>
        <w:br/>
      </w:r>
      <w:r w:rsidRPr="00C3035B">
        <w:rPr>
          <w:color w:val="008000"/>
        </w:rPr>
        <w:t xml:space="preserve">Кнопка Получить бесплатную консультацию (Цель1)- </w:t>
      </w:r>
      <w:r w:rsidRPr="00C3035B">
        <w:rPr>
          <w:color w:val="008000"/>
          <w:lang w:val="en-US"/>
        </w:rPr>
        <w:t>get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free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consult</w:t>
      </w:r>
      <w:r w:rsidRPr="00C3035B">
        <w:rPr>
          <w:color w:val="008000"/>
        </w:rPr>
        <w:br/>
        <w:t xml:space="preserve">Телефон, выскакивающий после четвертого скрола (Цель2-) </w:t>
      </w:r>
      <w:r w:rsidRPr="00C3035B">
        <w:rPr>
          <w:color w:val="008000"/>
          <w:lang w:val="en-US"/>
        </w:rPr>
        <w:t>to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up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button</w:t>
      </w:r>
      <w:r w:rsidRPr="00C3035B">
        <w:rPr>
          <w:color w:val="008000"/>
        </w:rPr>
        <w:br/>
        <w:t xml:space="preserve">Оформить заказ в основном окне (Цель 3)- </w:t>
      </w:r>
      <w:r w:rsidRPr="00C3035B">
        <w:rPr>
          <w:color w:val="008000"/>
          <w:lang w:val="en-US"/>
        </w:rPr>
        <w:t>oformit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zakaz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main</w:t>
      </w:r>
      <w:r w:rsidRPr="00C3035B">
        <w:rPr>
          <w:color w:val="008000"/>
        </w:rPr>
        <w:t xml:space="preserve">-1, </w:t>
      </w:r>
      <w:r w:rsidRPr="00C3035B">
        <w:rPr>
          <w:color w:val="008000"/>
          <w:lang w:val="en-US"/>
        </w:rPr>
        <w:t>oformit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zakaz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main</w:t>
      </w:r>
      <w:r w:rsidRPr="00C3035B">
        <w:rPr>
          <w:color w:val="008000"/>
        </w:rPr>
        <w:t>-2</w:t>
      </w:r>
      <w:r w:rsidRPr="00C3035B">
        <w:rPr>
          <w:color w:val="008000"/>
        </w:rPr>
        <w:br/>
        <w:t xml:space="preserve">Оформить заказ в окне оформить заказ (Цель 4)- </w:t>
      </w:r>
      <w:r w:rsidRPr="00C3035B">
        <w:rPr>
          <w:color w:val="008000"/>
          <w:lang w:val="en-US"/>
        </w:rPr>
        <w:t>zakaz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submit</w:t>
      </w:r>
      <w:r w:rsidRPr="00C3035B">
        <w:rPr>
          <w:color w:val="008000"/>
        </w:rPr>
        <w:br/>
        <w:t xml:space="preserve">Исследование (Цель 5)- </w:t>
      </w:r>
      <w:r w:rsidRPr="00C3035B">
        <w:rPr>
          <w:color w:val="008000"/>
          <w:lang w:val="en-US"/>
        </w:rPr>
        <w:t>get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research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button</w:t>
      </w:r>
      <w:r w:rsidRPr="00C3035B">
        <w:rPr>
          <w:color w:val="008000"/>
        </w:rPr>
        <w:br/>
        <w:t>Стоимость доставки в мой город (Цель 6)- dostavka-button</w:t>
      </w:r>
      <w:r w:rsidRPr="00C3035B">
        <w:rPr>
          <w:color w:val="008000"/>
        </w:rPr>
        <w:br/>
        <w:t xml:space="preserve">Остались вопросы (Цель 7)- </w:t>
      </w:r>
      <w:r w:rsidRPr="00C3035B">
        <w:rPr>
          <w:color w:val="008000"/>
          <w:lang w:val="en-US"/>
        </w:rPr>
        <w:t>dostavka</w:t>
      </w:r>
      <w:r w:rsidRPr="00C3035B">
        <w:rPr>
          <w:color w:val="008000"/>
        </w:rPr>
        <w:t>-</w:t>
      </w:r>
      <w:r w:rsidRPr="00C3035B">
        <w:rPr>
          <w:color w:val="008000"/>
          <w:lang w:val="en-US"/>
        </w:rPr>
        <w:t>button</w:t>
      </w:r>
    </w:p>
    <w:p w:rsidR="00421785" w:rsidRDefault="00421785">
      <w:r>
        <w:t>Корректировки:</w:t>
      </w:r>
    </w:p>
    <w:p w:rsidR="00421785" w:rsidRPr="003542B3" w:rsidRDefault="00421785">
      <w:pPr>
        <w:rPr>
          <w:color w:val="008000"/>
        </w:rPr>
      </w:pPr>
      <w:r w:rsidRPr="003542B3">
        <w:rPr>
          <w:color w:val="008000"/>
        </w:rPr>
        <w:t>- Цена отостик нормал: 1900р, 3800, 5700</w:t>
      </w:r>
    </w:p>
    <w:p w:rsidR="00421785" w:rsidRPr="003542B3" w:rsidRDefault="00421785">
      <w:pPr>
        <w:rPr>
          <w:rFonts w:ascii="Arial" w:hAnsi="Arial" w:cs="Arial"/>
          <w:color w:val="008000"/>
          <w:sz w:val="20"/>
          <w:szCs w:val="20"/>
          <w:shd w:val="clear" w:color="auto" w:fill="FFFFFF"/>
        </w:rPr>
      </w:pPr>
      <w:r w:rsidRPr="003542B3">
        <w:rPr>
          <w:rFonts w:ascii="Arial" w:hAnsi="Arial" w:cs="Arial"/>
          <w:color w:val="008000"/>
          <w:sz w:val="20"/>
          <w:szCs w:val="20"/>
          <w:shd w:val="clear" w:color="auto" w:fill="FFFFFF"/>
        </w:rPr>
        <w:t>- Отзывы без фотографий</w:t>
      </w:r>
      <w:r w:rsidRPr="003542B3">
        <w:rPr>
          <w:rFonts w:ascii="Arial" w:hAnsi="Arial" w:cs="Arial"/>
          <w:color w:val="008000"/>
          <w:sz w:val="20"/>
          <w:szCs w:val="20"/>
          <w:shd w:val="clear" w:color="auto" w:fill="FFFFFF"/>
        </w:rPr>
        <w:br/>
      </w:r>
      <w:r w:rsidRPr="003542B3">
        <w:rPr>
          <w:color w:val="008000"/>
        </w:rPr>
        <w:br/>
        <w:t xml:space="preserve">- Отзыв 1: </w:t>
      </w:r>
      <w:r w:rsidRPr="003542B3">
        <w:rPr>
          <w:color w:val="008000"/>
        </w:rPr>
        <w:br/>
        <w:t xml:space="preserve">Анна Шумахер - </w:t>
      </w:r>
      <w:r w:rsidRPr="003542B3">
        <w:rPr>
          <w:rFonts w:ascii="Arial" w:hAnsi="Arial" w:cs="Arial"/>
          <w:color w:val="008000"/>
          <w:sz w:val="20"/>
          <w:szCs w:val="20"/>
          <w:shd w:val="clear" w:color="auto" w:fill="FFFFFF"/>
        </w:rPr>
        <w:t>Используем Otostick baby всего 3 месяца. Очень довольны. Ребенку год и пять, но небольшой эффект уже наблюдается, что не может не радовать! Думаю, при длительном применении, рекомендованном производителем, все у нас получится)) Спасибо!</w:t>
      </w:r>
    </w:p>
    <w:p w:rsidR="00421785" w:rsidRPr="003542B3" w:rsidRDefault="00421785">
      <w:pPr>
        <w:rPr>
          <w:color w:val="008000"/>
        </w:rPr>
      </w:pPr>
      <w:r w:rsidRPr="003542B3">
        <w:rPr>
          <w:color w:val="008000"/>
        </w:rPr>
        <w:t xml:space="preserve">- Отзыв 2: </w:t>
      </w:r>
      <w:r w:rsidRPr="003542B3">
        <w:rPr>
          <w:color w:val="008000"/>
        </w:rPr>
        <w:br/>
        <w:t xml:space="preserve">Асема К. – Заказали для полугодовалой дочки Стоп ушастик </w:t>
      </w:r>
      <w:r w:rsidRPr="003542B3">
        <w:rPr>
          <w:color w:val="008000"/>
          <w:lang w:val="en-US"/>
        </w:rPr>
        <w:t>otostick</w:t>
      </w:r>
      <w:r w:rsidRPr="003542B3">
        <w:rPr>
          <w:color w:val="008000"/>
        </w:rPr>
        <w:t xml:space="preserve"> в Казахстан.</w:t>
      </w:r>
      <w:r w:rsidRPr="003542B3">
        <w:rPr>
          <w:rFonts w:ascii="Arial" w:hAnsi="Arial" w:cs="Arial"/>
          <w:color w:val="008000"/>
          <w:sz w:val="20"/>
          <w:szCs w:val="20"/>
          <w:shd w:val="clear" w:color="auto" w:fill="FFFFFF"/>
        </w:rPr>
        <w:t xml:space="preserve"> Используем всего 2 недели, но я уже довольна т.к. у нас очень чувствительная кожа и я очень волновалась, что будет раздражение, но его нет. Сделала фотографию до начала лечения, через пол года сделаю после и напишу еще один отзыв.</w:t>
      </w:r>
      <w:r w:rsidRPr="003542B3">
        <w:rPr>
          <w:rFonts w:ascii="Arial" w:hAnsi="Arial" w:cs="Arial"/>
          <w:color w:val="008000"/>
          <w:sz w:val="20"/>
          <w:szCs w:val="20"/>
          <w:shd w:val="clear" w:color="auto" w:fill="FFFFFF"/>
        </w:rPr>
        <w:br/>
      </w:r>
      <w:r w:rsidRPr="003542B3">
        <w:rPr>
          <w:rFonts w:ascii="Arial" w:hAnsi="Arial" w:cs="Arial"/>
          <w:color w:val="008000"/>
          <w:sz w:val="20"/>
          <w:szCs w:val="20"/>
          <w:shd w:val="clear" w:color="auto" w:fill="FFFFFF"/>
        </w:rPr>
        <w:br/>
      </w:r>
      <w:r w:rsidRPr="003542B3">
        <w:rPr>
          <w:color w:val="008000"/>
        </w:rPr>
        <w:t xml:space="preserve">- Отзыв 3: </w:t>
      </w:r>
      <w:r w:rsidRPr="003542B3">
        <w:rPr>
          <w:color w:val="008000"/>
        </w:rPr>
        <w:br/>
        <w:t xml:space="preserve">Людмила Михайловна  – Пользуемся корректорами уже пол года, результат есть! </w:t>
      </w:r>
      <w:r w:rsidRPr="003542B3">
        <w:rPr>
          <w:color w:val="008000"/>
        </w:rPr>
        <w:br/>
        <w:t>Но, к сожалению, я не сделала фотографию до начала лечения, поэтому сложно оценить на сколько выраженный эффект. Продолжаем фиксировать, буду клеить год, если нужно - полтора. Ребенку 2 года. Один корректор держится около 8 дней, сами мы его не отклеиваем.</w:t>
      </w:r>
    </w:p>
    <w:p w:rsidR="00421785" w:rsidRPr="00D32100" w:rsidRDefault="00421785">
      <w:pPr>
        <w:rPr>
          <w:rFonts w:ascii="Arial" w:hAnsi="Arial" w:cs="Arial"/>
          <w:color w:val="008000"/>
          <w:sz w:val="20"/>
          <w:szCs w:val="20"/>
          <w:shd w:val="clear" w:color="auto" w:fill="FFFFFF"/>
        </w:rPr>
      </w:pPr>
      <w:r w:rsidRPr="00D32100">
        <w:rPr>
          <w:color w:val="008000"/>
        </w:rPr>
        <w:t>- Кнопку «читать полностью» меняем на «Добавить отзыв»</w:t>
      </w:r>
      <w:r w:rsidRPr="00D32100">
        <w:rPr>
          <w:rFonts w:ascii="Arial" w:hAnsi="Arial" w:cs="Arial"/>
          <w:color w:val="008000"/>
          <w:sz w:val="20"/>
          <w:szCs w:val="20"/>
          <w:shd w:val="clear" w:color="auto" w:fill="FFFFFF"/>
        </w:rPr>
        <w:t xml:space="preserve"> </w:t>
      </w:r>
    </w:p>
    <w:p w:rsidR="00421785" w:rsidRDefault="0042178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82A6B">
        <w:rPr>
          <w:rFonts w:ascii="Arial" w:hAnsi="Arial" w:cs="Arial"/>
          <w:color w:val="008000"/>
          <w:sz w:val="20"/>
          <w:szCs w:val="20"/>
          <w:shd w:val="clear" w:color="auto" w:fill="FFFFFF"/>
        </w:rPr>
        <w:t>- Форма добавления отзыва – всплывающее окно, такое же как и «Получить бесплатную консультацию»</w:t>
      </w:r>
      <w:r w:rsidRPr="00282A6B">
        <w:rPr>
          <w:rFonts w:ascii="Arial" w:hAnsi="Arial" w:cs="Arial"/>
          <w:color w:val="008000"/>
          <w:sz w:val="20"/>
          <w:szCs w:val="20"/>
          <w:shd w:val="clear" w:color="auto" w:fill="FFFFFF"/>
        </w:rPr>
        <w:br/>
        <w:t>Поля три: Имя, Телефон, Отзыв. Поле отзыв покрупнее, строчек на 5.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D4142C">
        <w:rPr>
          <w:rFonts w:ascii="Arial" w:hAnsi="Arial" w:cs="Arial"/>
          <w:color w:val="008000"/>
          <w:sz w:val="20"/>
          <w:szCs w:val="20"/>
          <w:shd w:val="clear" w:color="auto" w:fill="FFFFFF"/>
        </w:rPr>
        <w:t xml:space="preserve"> - Там где форма «заказать обратный звонок» поле «</w:t>
      </w:r>
      <w:r w:rsidRPr="00D4142C">
        <w:rPr>
          <w:rFonts w:ascii="Arial" w:hAnsi="Arial" w:cs="Arial"/>
          <w:color w:val="008000"/>
          <w:sz w:val="20"/>
          <w:szCs w:val="20"/>
          <w:shd w:val="clear" w:color="auto" w:fill="FFFFFF"/>
          <w:lang w:val="en-US"/>
        </w:rPr>
        <w:t>email</w:t>
      </w:r>
      <w:r w:rsidRPr="00D4142C">
        <w:rPr>
          <w:rFonts w:ascii="Arial" w:hAnsi="Arial" w:cs="Arial"/>
          <w:color w:val="008000"/>
          <w:sz w:val="20"/>
          <w:szCs w:val="20"/>
          <w:shd w:val="clear" w:color="auto" w:fill="FFFFFF"/>
        </w:rPr>
        <w:t>» не нужно.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421785" w:rsidRPr="00D4142C" w:rsidRDefault="00421785">
      <w:pPr>
        <w:rPr>
          <w:color w:val="008000"/>
        </w:rPr>
      </w:pPr>
      <w:r w:rsidRPr="00D4142C">
        <w:rPr>
          <w:rFonts w:ascii="Arial" w:hAnsi="Arial" w:cs="Arial"/>
          <w:color w:val="008000"/>
          <w:sz w:val="20"/>
          <w:szCs w:val="20"/>
          <w:shd w:val="clear" w:color="auto" w:fill="FFFFFF"/>
        </w:rPr>
        <w:t xml:space="preserve">- Внизу добавить прямоугольник – «Остались вопросы» </w:t>
      </w:r>
    </w:p>
    <w:p w:rsidR="00421785" w:rsidRDefault="00421785"/>
    <w:p w:rsidR="00421785" w:rsidRDefault="00421785"/>
    <w:p w:rsidR="00421785" w:rsidRDefault="00421785" w:rsidP="009D3066">
      <w:pPr>
        <w:pStyle w:val="ListParagraph"/>
        <w:numPr>
          <w:ilvl w:val="0"/>
          <w:numId w:val="1"/>
        </w:numPr>
      </w:pPr>
      <w:r>
        <w:t>Метрика</w:t>
      </w:r>
    </w:p>
    <w:p w:rsidR="00421785" w:rsidRDefault="00421785" w:rsidP="009D3066">
      <w:pPr>
        <w:pStyle w:val="ListParagraph"/>
        <w:numPr>
          <w:ilvl w:val="0"/>
          <w:numId w:val="1"/>
        </w:numPr>
      </w:pPr>
      <w:r>
        <w:t>Адвордс</w:t>
      </w:r>
    </w:p>
    <w:p w:rsidR="00421785" w:rsidRDefault="00421785" w:rsidP="009D3066">
      <w:pPr>
        <w:pStyle w:val="ListParagraph"/>
        <w:numPr>
          <w:ilvl w:val="0"/>
          <w:numId w:val="1"/>
        </w:numPr>
      </w:pPr>
      <w:r>
        <w:t xml:space="preserve">Цели </w:t>
      </w:r>
    </w:p>
    <w:p w:rsidR="00421785" w:rsidRDefault="00421785" w:rsidP="009D3066">
      <w:pPr>
        <w:pStyle w:val="ListParagraph"/>
        <w:numPr>
          <w:ilvl w:val="0"/>
          <w:numId w:val="1"/>
        </w:numPr>
      </w:pPr>
      <w:r>
        <w:t>Убрать красную строчку</w:t>
      </w:r>
    </w:p>
    <w:p w:rsidR="00421785" w:rsidRDefault="00421785" w:rsidP="009D3066">
      <w:pPr>
        <w:pStyle w:val="ListParagraph"/>
        <w:numPr>
          <w:ilvl w:val="0"/>
          <w:numId w:val="1"/>
        </w:numPr>
      </w:pPr>
      <w:r>
        <w:t>Точки выносить за абзац</w:t>
      </w:r>
    </w:p>
    <w:p w:rsidR="00421785" w:rsidRDefault="00421785" w:rsidP="009D3066">
      <w:pPr>
        <w:pStyle w:val="ListParagraph"/>
        <w:numPr>
          <w:ilvl w:val="0"/>
          <w:numId w:val="1"/>
        </w:numPr>
      </w:pPr>
      <w:r>
        <w:t>Телефон для быстрой связи</w:t>
      </w:r>
    </w:p>
    <w:p w:rsidR="00421785" w:rsidRPr="00661797" w:rsidRDefault="00421785" w:rsidP="009D3066">
      <w:pPr>
        <w:pStyle w:val="ListParagraph"/>
        <w:numPr>
          <w:ilvl w:val="0"/>
          <w:numId w:val="1"/>
        </w:numPr>
        <w:rPr>
          <w:color w:val="008000"/>
        </w:rPr>
      </w:pPr>
      <w:r w:rsidRPr="00661797">
        <w:rPr>
          <w:color w:val="008000"/>
        </w:rPr>
        <w:t>Возможность безналичной оплаты</w:t>
      </w:r>
    </w:p>
    <w:p w:rsidR="00421785" w:rsidRPr="00661797" w:rsidRDefault="00421785" w:rsidP="009D3066">
      <w:pPr>
        <w:pStyle w:val="ListParagraph"/>
        <w:numPr>
          <w:ilvl w:val="0"/>
          <w:numId w:val="1"/>
        </w:numPr>
        <w:rPr>
          <w:color w:val="008000"/>
        </w:rPr>
      </w:pPr>
      <w:r w:rsidRPr="00661797">
        <w:rPr>
          <w:color w:val="008000"/>
        </w:rPr>
        <w:t>В разделе оформить заказ есть + и –</w:t>
      </w:r>
    </w:p>
    <w:p w:rsidR="00421785" w:rsidRPr="00661797" w:rsidRDefault="00421785" w:rsidP="00432A73">
      <w:pPr>
        <w:pStyle w:val="ListParagraph"/>
        <w:numPr>
          <w:ilvl w:val="0"/>
          <w:numId w:val="1"/>
        </w:numPr>
        <w:rPr>
          <w:color w:val="008000"/>
        </w:rPr>
      </w:pPr>
      <w:r w:rsidRPr="00661797">
        <w:rPr>
          <w:color w:val="008000"/>
        </w:rPr>
        <w:t>В разделе оформить заказ строчка активируется нажатием на любое место</w:t>
      </w:r>
      <w:bookmarkStart w:id="0" w:name="_GoBack"/>
      <w:bookmarkEnd w:id="0"/>
    </w:p>
    <w:p w:rsidR="00421785" w:rsidRDefault="00421785" w:rsidP="009D3066">
      <w:pPr>
        <w:pStyle w:val="ListParagraph"/>
        <w:numPr>
          <w:ilvl w:val="0"/>
          <w:numId w:val="1"/>
        </w:numPr>
      </w:pPr>
      <w:r>
        <w:t>Централизация текста в таблицах</w:t>
      </w:r>
    </w:p>
    <w:p w:rsidR="00421785" w:rsidRDefault="00421785"/>
    <w:sectPr w:rsidR="00421785" w:rsidSect="00D00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60EBC"/>
    <w:multiLevelType w:val="hybridMultilevel"/>
    <w:tmpl w:val="44EC7C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7887"/>
    <w:rsid w:val="000F1E13"/>
    <w:rsid w:val="00241563"/>
    <w:rsid w:val="00282A6B"/>
    <w:rsid w:val="002B4FC8"/>
    <w:rsid w:val="003542B3"/>
    <w:rsid w:val="00421785"/>
    <w:rsid w:val="00432A73"/>
    <w:rsid w:val="00512A8E"/>
    <w:rsid w:val="005425D1"/>
    <w:rsid w:val="00586CAE"/>
    <w:rsid w:val="00661797"/>
    <w:rsid w:val="006A2D99"/>
    <w:rsid w:val="006B2933"/>
    <w:rsid w:val="00706E57"/>
    <w:rsid w:val="00757887"/>
    <w:rsid w:val="008730A0"/>
    <w:rsid w:val="009D3066"/>
    <w:rsid w:val="00A3219E"/>
    <w:rsid w:val="00BB0FC4"/>
    <w:rsid w:val="00BD3D50"/>
    <w:rsid w:val="00C3035B"/>
    <w:rsid w:val="00C4439D"/>
    <w:rsid w:val="00C64108"/>
    <w:rsid w:val="00D008E5"/>
    <w:rsid w:val="00D32100"/>
    <w:rsid w:val="00D4142C"/>
    <w:rsid w:val="00E0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E5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4439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44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866</TotalTime>
  <Pages>2</Pages>
  <Words>330</Words>
  <Characters>1884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</dc:creator>
  <cp:keywords/>
  <dc:description/>
  <cp:lastModifiedBy>User</cp:lastModifiedBy>
  <cp:revision>6</cp:revision>
  <dcterms:created xsi:type="dcterms:W3CDTF">2015-09-28T06:43:00Z</dcterms:created>
  <dcterms:modified xsi:type="dcterms:W3CDTF">2015-09-30T13:50:00Z</dcterms:modified>
</cp:coreProperties>
</file>